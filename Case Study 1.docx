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7"/>
        <w:gridCol w:w="1015"/>
      </w:tblGrid>
      <w:tr w:rsidR="00D24326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D24326" w:rsidRDefault="00502D34">
            <w:pPr>
              <w:pStyle w:val="PersonalName"/>
              <w:jc w:val="center"/>
            </w:pPr>
            <w:sdt>
              <w:sdtPr>
                <w:id w:val="1389845768"/>
                <w:placeholder>
                  <w:docPart w:val="2373AB59A203465B8D712D2FF0A0973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A30124" w:rsidRPr="00A30124">
                  <w:t>Case Study 1: E-Commerce Product Recommendation System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D24326" w:rsidRDefault="00D24326">
            <w:pPr>
              <w:pStyle w:val="NoSpacing"/>
              <w:ind w:left="71" w:hanging="71"/>
              <w:jc w:val="right"/>
            </w:pPr>
          </w:p>
        </w:tc>
      </w:tr>
      <w:tr w:rsidR="00D24326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D24326" w:rsidRDefault="00502D34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Address"/>
                <w:tag w:val="Address"/>
                <w:id w:val="-203863747"/>
                <w:placeholder>
                  <w:docPart w:val="B08297927208456EBE7FE698AEE003D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B03AE3">
                  <w:rPr>
                    <w:caps/>
                    <w:color w:val="FFFFFF" w:themeColor="background1"/>
                    <w:sz w:val="18"/>
                    <w:szCs w:val="18"/>
                  </w:rPr>
                  <w:t>data science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D24326" w:rsidRDefault="00D24326">
            <w:pPr>
              <w:pStyle w:val="NoSpacing"/>
            </w:pPr>
          </w:p>
        </w:tc>
      </w:tr>
    </w:tbl>
    <w:p w:rsidR="00D24326" w:rsidRDefault="00D24326"/>
    <w:p w:rsidR="00A30124" w:rsidRDefault="00A30124" w:rsidP="00A30124">
      <w:r w:rsidRPr="00A30124">
        <w:rPr>
          <w:b/>
        </w:rPr>
        <w:t>Problem Statement</w:t>
      </w:r>
      <w:bookmarkStart w:id="0" w:name="_GoBack"/>
      <w:bookmarkEnd w:id="0"/>
    </w:p>
    <w:p w:rsidR="00A30124" w:rsidRDefault="00A30124" w:rsidP="00A30124">
      <w:r>
        <w:t>How can an e-commerce platform recommend relevant products to customers based on their browsing history, purchase history, and preferences?</w:t>
      </w:r>
    </w:p>
    <w:p w:rsidR="00A30124" w:rsidRDefault="00A30124"/>
    <w:p w:rsidR="00A30124" w:rsidRPr="00A30124" w:rsidRDefault="00A30124" w:rsidP="00A30124">
      <w:pPr>
        <w:pStyle w:val="PersonalName"/>
      </w:pPr>
      <w:r w:rsidRPr="00A30124">
        <w:t>Dataset</w:t>
      </w:r>
    </w:p>
    <w:p w:rsidR="00A30124" w:rsidRDefault="00A30124" w:rsidP="00A30124"/>
    <w:p w:rsidR="00A30124" w:rsidRDefault="00A30124" w:rsidP="00A30124">
      <w:r w:rsidRPr="00A30124">
        <w:rPr>
          <w:b/>
        </w:rPr>
        <w:t>Source:</w:t>
      </w:r>
      <w:r>
        <w:t xml:space="preserve"> Public E-Commerce Dataset (Kaggle, UCI repository, or other sources)</w:t>
      </w:r>
    </w:p>
    <w:p w:rsidR="00A30124" w:rsidRDefault="00A30124" w:rsidP="00A30124"/>
    <w:p w:rsidR="00A30124" w:rsidRPr="00A30124" w:rsidRDefault="00A30124" w:rsidP="00A30124">
      <w:pPr>
        <w:rPr>
          <w:b/>
        </w:rPr>
      </w:pPr>
      <w:r w:rsidRPr="00A30124">
        <w:rPr>
          <w:b/>
        </w:rPr>
        <w:t>Columns:</w:t>
      </w:r>
    </w:p>
    <w:p w:rsidR="00A30124" w:rsidRDefault="00A30124" w:rsidP="00A30124">
      <w:r>
        <w:tab/>
        <w:t>•</w:t>
      </w:r>
      <w:r>
        <w:tab/>
        <w:t>User ID</w:t>
      </w:r>
    </w:p>
    <w:p w:rsidR="00A30124" w:rsidRDefault="00A30124" w:rsidP="00A30124">
      <w:r>
        <w:tab/>
        <w:t>•</w:t>
      </w:r>
      <w:r>
        <w:tab/>
        <w:t>Product ID</w:t>
      </w:r>
    </w:p>
    <w:p w:rsidR="00A30124" w:rsidRDefault="00A30124" w:rsidP="00A30124">
      <w:r>
        <w:tab/>
        <w:t>•</w:t>
      </w:r>
      <w:r>
        <w:tab/>
        <w:t>Product Category</w:t>
      </w:r>
    </w:p>
    <w:p w:rsidR="00A30124" w:rsidRDefault="00A30124" w:rsidP="00A30124">
      <w:r>
        <w:tab/>
        <w:t>•</w:t>
      </w:r>
      <w:r>
        <w:tab/>
        <w:t>Purchase History (number of purchases)</w:t>
      </w:r>
    </w:p>
    <w:p w:rsidR="00A30124" w:rsidRDefault="00A30124" w:rsidP="00A30124">
      <w:r>
        <w:tab/>
        <w:t>•</w:t>
      </w:r>
      <w:r>
        <w:tab/>
        <w:t>Rating (1–5)</w:t>
      </w:r>
    </w:p>
    <w:p w:rsidR="00A30124" w:rsidRDefault="00A30124" w:rsidP="00A30124">
      <w:r>
        <w:tab/>
        <w:t>•</w:t>
      </w:r>
      <w:r>
        <w:tab/>
        <w:t>Timestamp of interactions</w:t>
      </w:r>
    </w:p>
    <w:p w:rsidR="00A30124" w:rsidRDefault="00A30124" w:rsidP="00A30124">
      <w:r>
        <w:tab/>
        <w:t>•</w:t>
      </w:r>
      <w:r>
        <w:tab/>
        <w:t>Product Metadata (price, brand, description, etc.)</w:t>
      </w:r>
    </w:p>
    <w:p w:rsidR="00D24326" w:rsidRDefault="00D24326"/>
    <w:p w:rsidR="00A30124" w:rsidRDefault="00A30124"/>
    <w:p w:rsidR="00A30124" w:rsidRDefault="00A30124"/>
    <w:p w:rsidR="00A30124" w:rsidRDefault="00A30124"/>
    <w:p w:rsidR="00A30124" w:rsidRDefault="00A30124"/>
    <w:p w:rsidR="00A30124" w:rsidRDefault="00A30124"/>
    <w:p w:rsidR="00A30124" w:rsidRDefault="00A30124"/>
    <w:p w:rsidR="00A30124" w:rsidRDefault="00A30124"/>
    <w:p w:rsidR="00A30124" w:rsidRDefault="00A30124"/>
    <w:p w:rsidR="00D24326" w:rsidRDefault="00D24326" w:rsidP="00A30124">
      <w:pPr>
        <w:pStyle w:val="SenderAddress"/>
      </w:pPr>
    </w:p>
    <w:p w:rsidR="00A30124" w:rsidRDefault="00A30124" w:rsidP="00A30124">
      <w:pPr>
        <w:pStyle w:val="Title"/>
        <w:jc w:val="center"/>
        <w:rPr>
          <w:sz w:val="48"/>
        </w:rPr>
      </w:pPr>
      <w:r w:rsidRPr="00A30124">
        <w:rPr>
          <w:sz w:val="48"/>
        </w:rPr>
        <w:t>Data Science Process</w:t>
      </w:r>
    </w:p>
    <w:p w:rsidR="00A30124" w:rsidRDefault="00A30124" w:rsidP="00A30124"/>
    <w:p w:rsidR="00A30124" w:rsidRPr="00A30124" w:rsidRDefault="00A30124" w:rsidP="00A30124"/>
    <w:p w:rsidR="00A30124" w:rsidRDefault="00A30124" w:rsidP="00A30124">
      <w:pPr>
        <w:pStyle w:val="PersonalName"/>
      </w:pPr>
    </w:p>
    <w:p w:rsidR="00A30124" w:rsidRPr="00A30124" w:rsidRDefault="00A30124" w:rsidP="00A30124">
      <w:pPr>
        <w:pStyle w:val="PersonalName"/>
        <w:numPr>
          <w:ilvl w:val="0"/>
          <w:numId w:val="7"/>
        </w:numPr>
        <w:rPr>
          <w:rFonts w:eastAsiaTheme="minorEastAsia"/>
          <w:iCs/>
          <w:caps w:val="0"/>
          <w:color w:val="auto"/>
          <w:sz w:val="24"/>
          <w:lang w:bidi="hi-IN"/>
        </w:rPr>
      </w:pPr>
      <w:r w:rsidRPr="00986176">
        <w:rPr>
          <w:rStyle w:val="QuoteChar"/>
          <w:color w:val="auto"/>
          <w:sz w:val="28"/>
        </w:rPr>
        <w:t>Business Understanding</w:t>
      </w:r>
    </w:p>
    <w:p w:rsidR="008D4C99" w:rsidRDefault="008D4C99" w:rsidP="008D4C99">
      <w:pPr>
        <w:pStyle w:val="RecipientAddress"/>
        <w:ind w:left="720"/>
      </w:pPr>
    </w:p>
    <w:p w:rsidR="008D4C99" w:rsidRPr="008D4C99" w:rsidRDefault="008D4C99" w:rsidP="008D4C99">
      <w:pPr>
        <w:pStyle w:val="RecipientAddress"/>
        <w:numPr>
          <w:ilvl w:val="0"/>
          <w:numId w:val="8"/>
        </w:numPr>
        <w:rPr>
          <w:b/>
        </w:rPr>
      </w:pPr>
      <w:r w:rsidRPr="008D4C99">
        <w:rPr>
          <w:b/>
        </w:rPr>
        <w:t>Goal</w:t>
      </w:r>
      <w:r w:rsidRPr="008D4C99">
        <w:rPr>
          <w:b/>
          <w:lang w:val="en-GB"/>
        </w:rPr>
        <w:t>:</w:t>
      </w:r>
      <w:r>
        <w:rPr>
          <w:b/>
          <w:lang w:val="en-GB"/>
        </w:rPr>
        <w:t xml:space="preserve">  </w:t>
      </w:r>
      <w:r w:rsidRPr="008D4C99">
        <w:rPr>
          <w:lang w:val="en-GB"/>
        </w:rPr>
        <w:t xml:space="preserve">Increase sales and improve user satisfaction by providing personalized product </w:t>
      </w:r>
      <w:r>
        <w:rPr>
          <w:lang w:val="en-GB"/>
        </w:rPr>
        <w:t xml:space="preserve">       </w:t>
      </w:r>
      <w:r w:rsidRPr="008D4C99">
        <w:rPr>
          <w:lang w:val="en-GB"/>
        </w:rPr>
        <w:t>recommendations.</w:t>
      </w:r>
    </w:p>
    <w:p w:rsidR="008D4C99" w:rsidRPr="008D4C99" w:rsidRDefault="008D4C99" w:rsidP="008D4C99">
      <w:pPr>
        <w:pStyle w:val="RecipientAddress"/>
        <w:rPr>
          <w:b/>
        </w:rPr>
      </w:pPr>
    </w:p>
    <w:p w:rsidR="008D4C99" w:rsidRPr="008D4C99" w:rsidRDefault="008D4C99" w:rsidP="008D4C99">
      <w:pPr>
        <w:pStyle w:val="RecipientAddress"/>
        <w:numPr>
          <w:ilvl w:val="0"/>
          <w:numId w:val="8"/>
        </w:numPr>
      </w:pPr>
      <w:r w:rsidRPr="008D4C99">
        <w:rPr>
          <w:b/>
        </w:rPr>
        <w:t>Business Value</w:t>
      </w:r>
      <w:r w:rsidRPr="008D4C99">
        <w:t>:   Personalized recommendations encourage customers to buy more items, increase engagement, and improve customer loyalty.</w:t>
      </w:r>
    </w:p>
    <w:p w:rsidR="00A30124" w:rsidRPr="008D4C99" w:rsidRDefault="00A30124" w:rsidP="008D4C99">
      <w:pPr>
        <w:pStyle w:val="RecipientAddress"/>
      </w:pPr>
      <w:r w:rsidRPr="008D4C99">
        <w:tab/>
      </w:r>
    </w:p>
    <w:p w:rsidR="00D24326" w:rsidRDefault="00A30124">
      <w:pPr>
        <w:pStyle w:val="RecipientAddress"/>
      </w:pPr>
      <w:r>
        <w:tab/>
      </w:r>
      <w:r>
        <w:tab/>
      </w:r>
    </w:p>
    <w:p w:rsidR="008D4C99" w:rsidRDefault="008D4C99" w:rsidP="008D4C99">
      <w:pPr>
        <w:pStyle w:val="PersonalName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szCs w:val="22"/>
          <w14:ligatures w14:val="none"/>
          <w14:numForm w14:val="default"/>
        </w:rPr>
      </w:pPr>
    </w:p>
    <w:p w:rsidR="008D4C99" w:rsidRDefault="008D4C99" w:rsidP="008D4C99">
      <w:pPr>
        <w:pStyle w:val="PersonalName"/>
      </w:pPr>
    </w:p>
    <w:p w:rsidR="008D4C99" w:rsidRPr="00986176" w:rsidRDefault="008D4C99" w:rsidP="008D4C99">
      <w:pPr>
        <w:pStyle w:val="PersonalName"/>
        <w:numPr>
          <w:ilvl w:val="0"/>
          <w:numId w:val="7"/>
        </w:numPr>
        <w:rPr>
          <w:rStyle w:val="QuoteChar"/>
          <w:color w:val="auto"/>
          <w:sz w:val="28"/>
        </w:rPr>
      </w:pPr>
      <w:r w:rsidRPr="00986176">
        <w:rPr>
          <w:rStyle w:val="QuoteChar"/>
          <w:color w:val="auto"/>
          <w:sz w:val="28"/>
        </w:rPr>
        <w:t>Data Understanding</w:t>
      </w:r>
    </w:p>
    <w:p w:rsidR="008D4C99" w:rsidRPr="00A30124" w:rsidRDefault="008D4C99" w:rsidP="008D4C99">
      <w:pPr>
        <w:pStyle w:val="PersonalName"/>
        <w:ind w:left="720"/>
        <w:rPr>
          <w:rFonts w:eastAsiaTheme="minorEastAsia"/>
          <w:iCs/>
          <w:caps w:val="0"/>
          <w:color w:val="auto"/>
          <w:sz w:val="24"/>
          <w:lang w:bidi="hi-IN"/>
        </w:rPr>
      </w:pPr>
    </w:p>
    <w:p w:rsidR="00D24326" w:rsidRDefault="008D4C99" w:rsidP="008D4C99">
      <w:pPr>
        <w:pStyle w:val="ListParagraph"/>
        <w:numPr>
          <w:ilvl w:val="0"/>
          <w:numId w:val="10"/>
        </w:numPr>
      </w:pPr>
      <w:r w:rsidRPr="008D4C99">
        <w:t>Collect data from browsing history, purchase transactions, and product</w:t>
      </w:r>
      <w:r>
        <w:t xml:space="preserve"> metadata.</w:t>
      </w:r>
    </w:p>
    <w:p w:rsidR="008D4C99" w:rsidRDefault="008D4C99" w:rsidP="008D4C99">
      <w:pPr>
        <w:pStyle w:val="ListParagraph"/>
        <w:numPr>
          <w:ilvl w:val="0"/>
          <w:numId w:val="10"/>
        </w:numPr>
      </w:pPr>
      <w:r w:rsidRPr="008D4C99">
        <w:t>Explore missing values, duplicates, and trends</w:t>
      </w:r>
    </w:p>
    <w:p w:rsidR="008D4C99" w:rsidRDefault="008D4C99" w:rsidP="008D4C99">
      <w:pPr>
        <w:pStyle w:val="ListParagraph"/>
        <w:numPr>
          <w:ilvl w:val="0"/>
          <w:numId w:val="10"/>
        </w:numPr>
      </w:pPr>
      <w:r w:rsidRPr="008D4C99">
        <w:t>Identify relationships between products, categories, and users.</w:t>
      </w:r>
    </w:p>
    <w:p w:rsidR="008D4C99" w:rsidRDefault="008D4C99" w:rsidP="008D4C99"/>
    <w:p w:rsidR="008D4C99" w:rsidRDefault="008D4C99" w:rsidP="008D4C99"/>
    <w:p w:rsidR="008D4C99" w:rsidRPr="00986176" w:rsidRDefault="008D4C99" w:rsidP="008D4C99">
      <w:pPr>
        <w:pStyle w:val="PersonalName"/>
        <w:numPr>
          <w:ilvl w:val="0"/>
          <w:numId w:val="7"/>
        </w:numPr>
        <w:rPr>
          <w:rFonts w:eastAsiaTheme="minorEastAsia"/>
          <w:iCs/>
          <w:caps w:val="0"/>
          <w:color w:val="auto"/>
          <w:lang w:bidi="hi-IN"/>
        </w:rPr>
      </w:pPr>
      <w:r w:rsidRPr="008D4C99">
        <w:rPr>
          <w:rFonts w:eastAsiaTheme="minorEastAsia"/>
          <w:iCs/>
          <w:caps w:val="0"/>
          <w:color w:val="auto"/>
          <w:sz w:val="24"/>
          <w:lang w:bidi="hi-IN"/>
        </w:rPr>
        <w:t xml:space="preserve"> </w:t>
      </w:r>
      <w:r w:rsidRPr="00986176">
        <w:rPr>
          <w:rFonts w:eastAsiaTheme="minorEastAsia"/>
          <w:iCs/>
          <w:caps w:val="0"/>
          <w:color w:val="auto"/>
          <w:lang w:bidi="hi-IN"/>
        </w:rPr>
        <w:t>Data Preparation</w:t>
      </w:r>
    </w:p>
    <w:p w:rsidR="008D4C99" w:rsidRPr="00986176" w:rsidRDefault="008D4C99" w:rsidP="008D4C99">
      <w:pPr>
        <w:rPr>
          <w:sz w:val="22"/>
        </w:rPr>
      </w:pPr>
    </w:p>
    <w:p w:rsidR="008D4C99" w:rsidRDefault="008D4C99" w:rsidP="008D4C99">
      <w:pPr>
        <w:pStyle w:val="ListParagraph"/>
        <w:numPr>
          <w:ilvl w:val="0"/>
          <w:numId w:val="12"/>
        </w:numPr>
      </w:pPr>
      <w:r w:rsidRPr="008D4C99">
        <w:t>Handle missing values and duplicates.</w:t>
      </w:r>
    </w:p>
    <w:p w:rsidR="008D4C99" w:rsidRDefault="008D4C99" w:rsidP="008D4C99">
      <w:pPr>
        <w:pStyle w:val="ListParagraph"/>
        <w:numPr>
          <w:ilvl w:val="0"/>
          <w:numId w:val="12"/>
        </w:numPr>
      </w:pPr>
      <w:r w:rsidRPr="008D4C99">
        <w:t>Convert categorical data (like product categories, brands) into</w:t>
      </w:r>
      <w:r>
        <w:t xml:space="preserve"> </w:t>
      </w:r>
      <w:r w:rsidRPr="008D4C99">
        <w:t>numerical features using encoding.</w:t>
      </w:r>
    </w:p>
    <w:p w:rsidR="008D4C99" w:rsidRDefault="008D4C99" w:rsidP="008D4C99">
      <w:pPr>
        <w:pStyle w:val="ListParagraph"/>
        <w:numPr>
          <w:ilvl w:val="0"/>
          <w:numId w:val="12"/>
        </w:numPr>
      </w:pPr>
      <w:r w:rsidRPr="008D4C99">
        <w:t>Normalize price and rating data.</w:t>
      </w:r>
    </w:p>
    <w:p w:rsidR="008D4C99" w:rsidRDefault="008D4C99" w:rsidP="008D4C99">
      <w:pPr>
        <w:pStyle w:val="ListParagraph"/>
        <w:numPr>
          <w:ilvl w:val="0"/>
          <w:numId w:val="12"/>
        </w:numPr>
      </w:pPr>
      <w:r w:rsidRPr="008D4C99">
        <w:t>Create user-product interaction matrices.</w:t>
      </w:r>
    </w:p>
    <w:p w:rsidR="008D4C99" w:rsidRDefault="008D4C99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E24B1D" w:rsidRDefault="00E24B1D" w:rsidP="008D4C99">
      <w:pPr>
        <w:pStyle w:val="ListParagraph"/>
        <w:ind w:firstLine="0"/>
      </w:pPr>
    </w:p>
    <w:p w:rsidR="008D4C99" w:rsidRDefault="008D4C99" w:rsidP="008D4C99"/>
    <w:p w:rsidR="00986176" w:rsidRPr="00986176" w:rsidRDefault="00986176" w:rsidP="00986176">
      <w:pPr>
        <w:pStyle w:val="PersonalName"/>
        <w:numPr>
          <w:ilvl w:val="0"/>
          <w:numId w:val="7"/>
        </w:numPr>
        <w:rPr>
          <w:rFonts w:eastAsiaTheme="minorEastAsia"/>
          <w:iCs/>
          <w:caps w:val="0"/>
          <w:color w:val="auto"/>
          <w:lang w:bidi="hi-IN"/>
        </w:rPr>
      </w:pPr>
      <w:r w:rsidRPr="00986176">
        <w:rPr>
          <w:rFonts w:eastAsiaTheme="minorEastAsia"/>
          <w:iCs/>
          <w:caps w:val="0"/>
          <w:color w:val="auto"/>
          <w:lang w:bidi="hi-IN"/>
        </w:rPr>
        <w:t>Modeling</w:t>
      </w:r>
    </w:p>
    <w:p w:rsidR="00986176" w:rsidRPr="00A30124" w:rsidRDefault="00986176" w:rsidP="00986176">
      <w:pPr>
        <w:pStyle w:val="PersonalName"/>
        <w:ind w:left="1440"/>
        <w:rPr>
          <w:rFonts w:eastAsiaTheme="minorEastAsia"/>
          <w:iCs/>
          <w:caps w:val="0"/>
          <w:color w:val="auto"/>
          <w:sz w:val="24"/>
          <w:lang w:bidi="hi-IN"/>
        </w:rPr>
      </w:pPr>
    </w:p>
    <w:p w:rsidR="008D4C99" w:rsidRPr="00986176" w:rsidRDefault="00986176" w:rsidP="00986176">
      <w:pPr>
        <w:pStyle w:val="ListParagraph"/>
        <w:numPr>
          <w:ilvl w:val="0"/>
          <w:numId w:val="14"/>
        </w:numPr>
        <w:rPr>
          <w:b/>
        </w:rPr>
      </w:pPr>
      <w:r w:rsidRPr="00986176">
        <w:rPr>
          <w:b/>
        </w:rPr>
        <w:t>Approach 1: Collaborative Filtering</w:t>
      </w:r>
    </w:p>
    <w:p w:rsidR="00D24326" w:rsidRDefault="00E24B1D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E24B1D">
        <w:rPr>
          <w:sz w:val="21"/>
          <w:szCs w:val="21"/>
        </w:rPr>
        <w:t>Based on user-user similarity or item-item similarity.</w:t>
      </w:r>
    </w:p>
    <w:p w:rsidR="00E24B1D" w:rsidRDefault="00E24B1D">
      <w:pPr>
        <w:pStyle w:val="Signature"/>
        <w:rPr>
          <w:sz w:val="21"/>
          <w:szCs w:val="21"/>
        </w:rPr>
      </w:pPr>
    </w:p>
    <w:p w:rsidR="00E24B1D" w:rsidRPr="00E24B1D" w:rsidRDefault="00E24B1D" w:rsidP="00E24B1D">
      <w:pPr>
        <w:pStyle w:val="Signature"/>
        <w:numPr>
          <w:ilvl w:val="0"/>
          <w:numId w:val="14"/>
        </w:numPr>
        <w:rPr>
          <w:b/>
          <w:sz w:val="21"/>
          <w:szCs w:val="21"/>
        </w:rPr>
      </w:pPr>
      <w:r w:rsidRPr="00E24B1D">
        <w:rPr>
          <w:b/>
          <w:sz w:val="21"/>
          <w:szCs w:val="21"/>
        </w:rPr>
        <w:t>Approach 2: Content-Based Filtering</w:t>
      </w:r>
    </w:p>
    <w:p w:rsidR="00E24B1D" w:rsidRDefault="00E24B1D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E24B1D">
        <w:rPr>
          <w:sz w:val="21"/>
          <w:szCs w:val="21"/>
        </w:rPr>
        <w:t>Use product metadata (category, brand, price) to recommend similar</w:t>
      </w:r>
      <w:r>
        <w:rPr>
          <w:sz w:val="21"/>
          <w:szCs w:val="21"/>
        </w:rPr>
        <w:t xml:space="preserve"> </w:t>
      </w:r>
      <w:r w:rsidRPr="00E24B1D">
        <w:rPr>
          <w:sz w:val="21"/>
          <w:szCs w:val="21"/>
        </w:rPr>
        <w:t>items</w:t>
      </w:r>
      <w:r>
        <w:rPr>
          <w:sz w:val="21"/>
          <w:szCs w:val="21"/>
        </w:rPr>
        <w:t>.</w:t>
      </w:r>
    </w:p>
    <w:p w:rsidR="00E24B1D" w:rsidRDefault="00E24B1D">
      <w:pPr>
        <w:pStyle w:val="Signature"/>
        <w:rPr>
          <w:sz w:val="21"/>
          <w:szCs w:val="21"/>
        </w:rPr>
      </w:pPr>
    </w:p>
    <w:p w:rsidR="00E24B1D" w:rsidRPr="00E24B1D" w:rsidRDefault="00E24B1D" w:rsidP="00E24B1D">
      <w:pPr>
        <w:pStyle w:val="Signature"/>
        <w:numPr>
          <w:ilvl w:val="0"/>
          <w:numId w:val="14"/>
        </w:numPr>
        <w:rPr>
          <w:b/>
          <w:sz w:val="21"/>
          <w:szCs w:val="21"/>
        </w:rPr>
      </w:pPr>
      <w:r w:rsidRPr="00E24B1D">
        <w:rPr>
          <w:b/>
          <w:sz w:val="21"/>
          <w:szCs w:val="21"/>
        </w:rPr>
        <w:t>Approach 3: Hybrid Model</w:t>
      </w:r>
    </w:p>
    <w:p w:rsidR="00E24B1D" w:rsidRDefault="00E24B1D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BC47EB">
        <w:rPr>
          <w:sz w:val="21"/>
          <w:szCs w:val="21"/>
        </w:rPr>
        <w:t>Combine</w:t>
      </w:r>
      <w:r w:rsidRPr="00E24B1D">
        <w:rPr>
          <w:sz w:val="21"/>
          <w:szCs w:val="21"/>
        </w:rPr>
        <w:t xml:space="preserve"> collaborative and content-based methods for better accuracy.</w:t>
      </w:r>
    </w:p>
    <w:p w:rsidR="00E24B1D" w:rsidRDefault="00E24B1D">
      <w:pPr>
        <w:pStyle w:val="Signature"/>
        <w:rPr>
          <w:sz w:val="21"/>
          <w:szCs w:val="21"/>
        </w:rPr>
      </w:pPr>
    </w:p>
    <w:p w:rsidR="00E24B1D" w:rsidRDefault="00E24B1D">
      <w:pPr>
        <w:pStyle w:val="Signature"/>
        <w:rPr>
          <w:sz w:val="21"/>
          <w:szCs w:val="21"/>
        </w:rPr>
      </w:pPr>
    </w:p>
    <w:p w:rsidR="00E24B1D" w:rsidRDefault="00E24B1D">
      <w:pPr>
        <w:pStyle w:val="Signature"/>
        <w:rPr>
          <w:sz w:val="21"/>
          <w:szCs w:val="21"/>
        </w:rPr>
      </w:pPr>
    </w:p>
    <w:p w:rsidR="00E24B1D" w:rsidRDefault="00E24B1D">
      <w:pPr>
        <w:pStyle w:val="Signature"/>
        <w:rPr>
          <w:sz w:val="21"/>
          <w:szCs w:val="21"/>
        </w:rPr>
      </w:pPr>
    </w:p>
    <w:p w:rsidR="00E24B1D" w:rsidRDefault="00E24B1D" w:rsidP="00E24B1D">
      <w:pPr>
        <w:pStyle w:val="PersonalName"/>
        <w:numPr>
          <w:ilvl w:val="0"/>
          <w:numId w:val="7"/>
        </w:numPr>
        <w:rPr>
          <w:rFonts w:eastAsiaTheme="minorEastAsia"/>
          <w:iCs/>
          <w:caps w:val="0"/>
          <w:color w:val="auto"/>
          <w:lang w:bidi="hi-IN"/>
        </w:rPr>
      </w:pPr>
      <w:r w:rsidRPr="00E24B1D">
        <w:rPr>
          <w:rFonts w:eastAsiaTheme="minorEastAsia"/>
          <w:iCs/>
          <w:caps w:val="0"/>
          <w:color w:val="auto"/>
          <w:lang w:bidi="hi-IN"/>
        </w:rPr>
        <w:t>Evaluation</w:t>
      </w:r>
    </w:p>
    <w:p w:rsidR="00BC47EB" w:rsidRDefault="00BC47EB" w:rsidP="00BC47EB">
      <w:pPr>
        <w:pStyle w:val="PersonalName"/>
        <w:rPr>
          <w:rFonts w:eastAsiaTheme="minorEastAsia"/>
          <w:iCs/>
          <w:caps w:val="0"/>
          <w:color w:val="auto"/>
          <w:lang w:bidi="hi-IN"/>
        </w:rPr>
      </w:pPr>
    </w:p>
    <w:p w:rsidR="00BC47EB" w:rsidRDefault="00BC47EB" w:rsidP="00BC47EB">
      <w:pPr>
        <w:pStyle w:val="PersonalName"/>
        <w:rPr>
          <w:rFonts w:eastAsiaTheme="minorEastAsia"/>
          <w:iCs/>
          <w:caps w:val="0"/>
          <w:color w:val="auto"/>
          <w:lang w:bidi="hi-IN"/>
        </w:rPr>
      </w:pPr>
    </w:p>
    <w:p w:rsidR="00BC47EB" w:rsidRDefault="00BC47EB" w:rsidP="00BC47EB">
      <w:pPr>
        <w:pStyle w:val="PersonalName"/>
        <w:rPr>
          <w:rFonts w:eastAsiaTheme="minorEastAsia"/>
          <w:iCs/>
          <w:caps w:val="0"/>
          <w:color w:val="auto"/>
          <w:lang w:bidi="hi-IN"/>
        </w:rPr>
      </w:pPr>
    </w:p>
    <w:p w:rsidR="00BC47EB" w:rsidRDefault="00BC47EB" w:rsidP="00BC47EB">
      <w:pPr>
        <w:pStyle w:val="PersonalName"/>
        <w:numPr>
          <w:ilvl w:val="0"/>
          <w:numId w:val="14"/>
        </w:numPr>
        <w:rPr>
          <w:rFonts w:eastAsiaTheme="minorEastAsia"/>
          <w:b w:val="0"/>
          <w:iCs/>
          <w:caps w:val="0"/>
          <w:color w:val="auto"/>
          <w:lang w:bidi="hi-IN"/>
        </w:rPr>
      </w:pPr>
      <w:r w:rsidRPr="00BC47EB">
        <w:rPr>
          <w:rFonts w:eastAsiaTheme="minorEastAsia"/>
          <w:b w:val="0"/>
          <w:iCs/>
          <w:caps w:val="0"/>
          <w:color w:val="auto"/>
          <w:lang w:bidi="hi-IN"/>
        </w:rPr>
        <w:t>Split data set into training and testing sets.</w:t>
      </w:r>
    </w:p>
    <w:p w:rsidR="00EC06AC" w:rsidRPr="00BC47EB" w:rsidRDefault="00EC06AC" w:rsidP="00EC06AC">
      <w:pPr>
        <w:pStyle w:val="PersonalName"/>
        <w:rPr>
          <w:rFonts w:eastAsiaTheme="minorEastAsia"/>
          <w:b w:val="0"/>
          <w:iCs/>
          <w:caps w:val="0"/>
          <w:color w:val="auto"/>
          <w:lang w:bidi="hi-IN"/>
        </w:rPr>
      </w:pPr>
    </w:p>
    <w:p w:rsidR="00BC47EB" w:rsidRDefault="00BC47EB" w:rsidP="00BC47EB">
      <w:pPr>
        <w:pStyle w:val="ListParagraph"/>
        <w:numPr>
          <w:ilvl w:val="0"/>
          <w:numId w:val="14"/>
        </w:numPr>
        <w:rPr>
          <w:b/>
        </w:rPr>
      </w:pPr>
      <w:r w:rsidRPr="00EC06AC">
        <w:rPr>
          <w:b/>
        </w:rPr>
        <w:t>Evaluate using</w:t>
      </w:r>
      <w:r w:rsidR="00EC06AC" w:rsidRPr="00EC06AC">
        <w:rPr>
          <w:b/>
        </w:rPr>
        <w:t xml:space="preserve"> metrics</w:t>
      </w:r>
    </w:p>
    <w:p w:rsidR="00EC06AC" w:rsidRPr="00EC06AC" w:rsidRDefault="00EC06AC" w:rsidP="00EC06AC">
      <w:pPr>
        <w:pStyle w:val="ListParagraph"/>
        <w:rPr>
          <w:b/>
        </w:rPr>
      </w:pPr>
    </w:p>
    <w:p w:rsidR="00EC06AC" w:rsidRDefault="00EC06AC" w:rsidP="00EC06AC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</w:rPr>
        <w:t>Precision</w:t>
      </w:r>
      <w:r w:rsidRPr="00EC06AC">
        <w:rPr>
          <w:b/>
        </w:rPr>
        <w:t>@</w:t>
      </w:r>
      <w:r>
        <w:rPr>
          <w:b/>
        </w:rPr>
        <w:t>k</w:t>
      </w:r>
      <w:proofErr w:type="spellEnd"/>
    </w:p>
    <w:p w:rsidR="00EC06AC" w:rsidRDefault="00EC06AC" w:rsidP="00EC06AC">
      <w:pPr>
        <w:pStyle w:val="ListParagraph"/>
        <w:numPr>
          <w:ilvl w:val="0"/>
          <w:numId w:val="17"/>
        </w:numPr>
        <w:rPr>
          <w:b/>
        </w:rPr>
      </w:pPr>
      <w:proofErr w:type="spellStart"/>
      <w:r>
        <w:rPr>
          <w:b/>
        </w:rPr>
        <w:t>Recall</w:t>
      </w:r>
      <w:r w:rsidRPr="00EC06AC">
        <w:rPr>
          <w:b/>
        </w:rPr>
        <w:t>@</w:t>
      </w:r>
      <w:r>
        <w:rPr>
          <w:b/>
        </w:rPr>
        <w:t>k</w:t>
      </w:r>
      <w:proofErr w:type="spellEnd"/>
    </w:p>
    <w:p w:rsidR="00EC06AC" w:rsidRDefault="00EC06AC" w:rsidP="00EC06A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F</w:t>
      </w:r>
      <w:r>
        <w:rPr>
          <w:b/>
          <w:vertAlign w:val="subscript"/>
        </w:rPr>
        <w:t xml:space="preserve">1- </w:t>
      </w:r>
      <w:r>
        <w:rPr>
          <w:b/>
        </w:rPr>
        <w:t>Score</w:t>
      </w:r>
    </w:p>
    <w:p w:rsidR="00EC06AC" w:rsidRPr="00EC06AC" w:rsidRDefault="00EC06AC" w:rsidP="00EC06A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RMSE</w:t>
      </w:r>
    </w:p>
    <w:p w:rsidR="00E24B1D" w:rsidRDefault="00E24B1D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Pr="00DC1A65" w:rsidRDefault="0035141C" w:rsidP="0035141C">
      <w:pPr>
        <w:pStyle w:val="ListParagraph"/>
        <w:numPr>
          <w:ilvl w:val="0"/>
          <w:numId w:val="17"/>
        </w:numPr>
      </w:pPr>
      <w:r>
        <w:t>Perform cross-validation to improve robustness.</w:t>
      </w: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DC1A65">
      <w:pPr>
        <w:pStyle w:val="PersonalName"/>
        <w:numPr>
          <w:ilvl w:val="0"/>
          <w:numId w:val="7"/>
        </w:numPr>
        <w:rPr>
          <w:rFonts w:eastAsiaTheme="minorEastAsia"/>
          <w:iCs/>
          <w:caps w:val="0"/>
          <w:color w:val="auto"/>
          <w:lang w:bidi="hi-IN"/>
        </w:rPr>
      </w:pPr>
      <w:r w:rsidRPr="00DC1A65">
        <w:rPr>
          <w:rFonts w:eastAsiaTheme="minorEastAsia"/>
          <w:iCs/>
          <w:caps w:val="0"/>
          <w:color w:val="auto"/>
          <w:lang w:bidi="hi-IN"/>
        </w:rPr>
        <w:t>Deployment</w:t>
      </w:r>
    </w:p>
    <w:p w:rsidR="00DC1A65" w:rsidRDefault="00DC1A65" w:rsidP="00DC1A65">
      <w:pPr>
        <w:pStyle w:val="PersonalName"/>
        <w:rPr>
          <w:rFonts w:eastAsiaTheme="minorEastAsia"/>
          <w:iCs/>
          <w:caps w:val="0"/>
          <w:color w:val="auto"/>
          <w:lang w:bidi="hi-IN"/>
        </w:rPr>
      </w:pPr>
    </w:p>
    <w:p w:rsidR="00DC1A65" w:rsidRDefault="00DC1A65" w:rsidP="00DC1A65">
      <w:pPr>
        <w:pStyle w:val="PersonalName"/>
        <w:rPr>
          <w:rStyle w:val="SubtleReference"/>
          <w:color w:val="A13A28" w:themeColor="accent2" w:themeShade="BF"/>
        </w:rPr>
      </w:pPr>
    </w:p>
    <w:p w:rsidR="00DC1A65" w:rsidRDefault="00DC1A65" w:rsidP="00DC1A65">
      <w:pPr>
        <w:pStyle w:val="ListParagraph"/>
        <w:numPr>
          <w:ilvl w:val="0"/>
          <w:numId w:val="20"/>
        </w:numPr>
      </w:pPr>
      <w:r w:rsidRPr="00DC1A65">
        <w:t>Integrate the recommendation system into the e-commerce platform.</w:t>
      </w:r>
    </w:p>
    <w:p w:rsidR="00DC1A65" w:rsidRDefault="00DC1A65" w:rsidP="00DC1A65"/>
    <w:p w:rsidR="00DC1A65" w:rsidRDefault="00DC1A65" w:rsidP="00DC1A65">
      <w:pPr>
        <w:pStyle w:val="ListParagraph"/>
        <w:numPr>
          <w:ilvl w:val="0"/>
          <w:numId w:val="20"/>
        </w:numPr>
      </w:pPr>
      <w:r w:rsidRPr="00DC1A65">
        <w:t>Continuously retrain the model with new user interactions.</w:t>
      </w:r>
    </w:p>
    <w:p w:rsidR="00DC1A65" w:rsidRDefault="00DC1A65" w:rsidP="00DC1A65">
      <w:pPr>
        <w:pStyle w:val="ListParagraph"/>
      </w:pPr>
    </w:p>
    <w:p w:rsidR="00DC1A65" w:rsidRPr="00DC1A65" w:rsidRDefault="00DC1A65" w:rsidP="00DC1A65">
      <w:pPr>
        <w:pStyle w:val="ListParagraph"/>
        <w:numPr>
          <w:ilvl w:val="0"/>
          <w:numId w:val="20"/>
        </w:numPr>
      </w:pPr>
      <w:r w:rsidRPr="00DC1A65">
        <w:t>Monitor performance and update recommendations in real-time.</w:t>
      </w: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p w:rsidR="00DC1A65" w:rsidRPr="00911BAA" w:rsidRDefault="00DC1A65" w:rsidP="00EC06AC">
      <w:pPr>
        <w:pStyle w:val="PersonalName"/>
        <w:ind w:left="1440"/>
        <w:rPr>
          <w:rStyle w:val="SubtleReference"/>
          <w:color w:val="A13A28" w:themeColor="accent2" w:themeShade="BF"/>
        </w:rPr>
      </w:pPr>
    </w:p>
    <w:sectPr w:rsidR="00DC1A65" w:rsidRPr="00911BAA"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D34" w:rsidRDefault="00502D34">
      <w:pPr>
        <w:spacing w:after="0" w:line="240" w:lineRule="auto"/>
      </w:pPr>
      <w:r>
        <w:separator/>
      </w:r>
    </w:p>
  </w:endnote>
  <w:endnote w:type="continuationSeparator" w:id="0">
    <w:p w:rsidR="00502D34" w:rsidRDefault="0050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326" w:rsidRDefault="008B306A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4326" w:rsidRDefault="00D2432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1k40HiwCAACT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24326" w:rsidRDefault="00D2432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4326" w:rsidRDefault="00D2432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O7rh4I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D24326" w:rsidRDefault="00D2432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5248084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4326" w:rsidRDefault="00D2432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VD71Q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:rsidR="00D24326" w:rsidRDefault="00D2432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307318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4326" w:rsidRDefault="00502D34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33E4DB91DE9F471EAFEA3E2C45DBEB93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B306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[Pick the date]</w:t>
                              </w:r>
                            </w:sdtContent>
                          </w:sdt>
                          <w:r w:rsidR="008B306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8B306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8B306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B306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06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8B306A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" filled="f" stroked="f" strokeweight="2pt">
              <v:textbox inset="0,0,0,0">
                <w:txbxContent>
                  <w:p w:rsidR="00D24326" w:rsidRDefault="00502D34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33E4DB91DE9F471EAFEA3E2C45DBEB93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B306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[Pick the date]</w:t>
                        </w:r>
                      </w:sdtContent>
                    </w:sdt>
                    <w:r w:rsidR="008B306A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8B306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8B306A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8B306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8B306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8B306A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D34" w:rsidRDefault="00502D34">
      <w:pPr>
        <w:spacing w:after="0" w:line="240" w:lineRule="auto"/>
      </w:pPr>
      <w:r>
        <w:separator/>
      </w:r>
    </w:p>
  </w:footnote>
  <w:footnote w:type="continuationSeparator" w:id="0">
    <w:p w:rsidR="00502D34" w:rsidRDefault="0050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326" w:rsidRDefault="008B306A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79C4A4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7C842F91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DovFNI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7DDE0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ACF342D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L1PBps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65ED0B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F66ADF5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Dl39CUiAgAAkQ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D0E"/>
    <w:multiLevelType w:val="hybridMultilevel"/>
    <w:tmpl w:val="EF2C0E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47688"/>
    <w:multiLevelType w:val="hybridMultilevel"/>
    <w:tmpl w:val="37E8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4ED2"/>
    <w:multiLevelType w:val="hybridMultilevel"/>
    <w:tmpl w:val="0FB4B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44152"/>
    <w:multiLevelType w:val="hybridMultilevel"/>
    <w:tmpl w:val="4164EC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9E39E9"/>
    <w:multiLevelType w:val="hybridMultilevel"/>
    <w:tmpl w:val="C778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0553F"/>
    <w:multiLevelType w:val="hybridMultilevel"/>
    <w:tmpl w:val="519E7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68423D"/>
    <w:multiLevelType w:val="hybridMultilevel"/>
    <w:tmpl w:val="E536FA7E"/>
    <w:lvl w:ilvl="0" w:tplc="78A6DF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3048D"/>
    <w:multiLevelType w:val="hybridMultilevel"/>
    <w:tmpl w:val="E536FA7E"/>
    <w:lvl w:ilvl="0" w:tplc="78A6DF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06BDE"/>
    <w:multiLevelType w:val="hybridMultilevel"/>
    <w:tmpl w:val="90F6D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87BCF"/>
    <w:multiLevelType w:val="hybridMultilevel"/>
    <w:tmpl w:val="028C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E103B"/>
    <w:multiLevelType w:val="hybridMultilevel"/>
    <w:tmpl w:val="AEAA4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F4E79"/>
    <w:multiLevelType w:val="hybridMultilevel"/>
    <w:tmpl w:val="6C28DD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1E4B57"/>
    <w:multiLevelType w:val="hybridMultilevel"/>
    <w:tmpl w:val="FE24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E028E"/>
    <w:multiLevelType w:val="hybridMultilevel"/>
    <w:tmpl w:val="E536FA7E"/>
    <w:lvl w:ilvl="0" w:tplc="78A6DF3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3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18"/>
  </w:num>
  <w:num w:numId="12">
    <w:abstractNumId w:val="15"/>
  </w:num>
  <w:num w:numId="13">
    <w:abstractNumId w:val="0"/>
  </w:num>
  <w:num w:numId="14">
    <w:abstractNumId w:val="1"/>
  </w:num>
  <w:num w:numId="15">
    <w:abstractNumId w:val="19"/>
  </w:num>
  <w:num w:numId="16">
    <w:abstractNumId w:val="7"/>
  </w:num>
  <w:num w:numId="17">
    <w:abstractNumId w:val="17"/>
  </w:num>
  <w:num w:numId="18">
    <w:abstractNumId w:val="6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24"/>
    <w:rsid w:val="0035141C"/>
    <w:rsid w:val="00502D34"/>
    <w:rsid w:val="008A4D3C"/>
    <w:rsid w:val="008B306A"/>
    <w:rsid w:val="008D4C99"/>
    <w:rsid w:val="00911BAA"/>
    <w:rsid w:val="00986176"/>
    <w:rsid w:val="00A30124"/>
    <w:rsid w:val="00B03AE3"/>
    <w:rsid w:val="00BC47EB"/>
    <w:rsid w:val="00D24326"/>
    <w:rsid w:val="00DC1A65"/>
    <w:rsid w:val="00E24B1D"/>
    <w:rsid w:val="00EC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814B"/>
  <w15:docId w15:val="{B5A073F9-2F83-4F3B-9DD9-E69E8781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73AB59A203465B8D712D2FF0A09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37093-FDB8-4493-BE15-6909446F1672}"/>
      </w:docPartPr>
      <w:docPartBody>
        <w:p w:rsidR="00506A0D" w:rsidRDefault="0073515C">
          <w:pPr>
            <w:pStyle w:val="2373AB59A203465B8D712D2FF0A09732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B08297927208456EBE7FE698AEE00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B586-0A45-4F14-B882-F43AEC269987}"/>
      </w:docPartPr>
      <w:docPartBody>
        <w:p w:rsidR="00506A0D" w:rsidRDefault="0073515C">
          <w:pPr>
            <w:pStyle w:val="B08297927208456EBE7FE698AEE003DA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33E4DB91DE9F471EAFEA3E2C45DB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F71D1-525F-4870-8ADE-7F077956B098}"/>
      </w:docPartPr>
      <w:docPartBody>
        <w:p w:rsidR="00506A0D" w:rsidRDefault="0073515C">
          <w:pPr>
            <w:pStyle w:val="33E4DB91DE9F471EAFEA3E2C45DBEB93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5C"/>
    <w:rsid w:val="00506A0D"/>
    <w:rsid w:val="0073515C"/>
    <w:rsid w:val="007C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73AB59A203465B8D712D2FF0A09732">
    <w:name w:val="2373AB59A203465B8D712D2FF0A09732"/>
  </w:style>
  <w:style w:type="paragraph" w:customStyle="1" w:styleId="B08297927208456EBE7FE698AEE003DA">
    <w:name w:val="B08297927208456EBE7FE698AEE003DA"/>
  </w:style>
  <w:style w:type="paragraph" w:customStyle="1" w:styleId="F8DE56AABC17441BA627B05FE90FDED7">
    <w:name w:val="F8DE56AABC17441BA627B05FE90FDED7"/>
  </w:style>
  <w:style w:type="paragraph" w:customStyle="1" w:styleId="F0E5301665F34A728E7B9BFF09E745E4">
    <w:name w:val="F0E5301665F34A728E7B9BFF09E745E4"/>
  </w:style>
  <w:style w:type="paragraph" w:customStyle="1" w:styleId="7C7576D4F3844DE582EC37565B3058EC">
    <w:name w:val="7C7576D4F3844DE582EC37565B3058EC"/>
  </w:style>
  <w:style w:type="paragraph" w:customStyle="1" w:styleId="F81D25DA89A5458782E7C07B016E91D9">
    <w:name w:val="F81D25DA89A5458782E7C07B016E91D9"/>
  </w:style>
  <w:style w:type="paragraph" w:customStyle="1" w:styleId="9703C7DAB4314E4098731CFA4908D568">
    <w:name w:val="9703C7DAB4314E4098731CFA4908D568"/>
  </w:style>
  <w:style w:type="paragraph" w:customStyle="1" w:styleId="27C0E5DA0482418C9570C017B1C8F27F">
    <w:name w:val="27C0E5DA0482418C9570C017B1C8F27F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85D1858C529488EA3CA6BFA1B95BD28">
    <w:name w:val="285D1858C529488EA3CA6BFA1B95BD28"/>
  </w:style>
  <w:style w:type="paragraph" w:customStyle="1" w:styleId="CC5436B36B4D45B98F2CFA9A032FCAFE">
    <w:name w:val="CC5436B36B4D45B98F2CFA9A032FCAFE"/>
  </w:style>
  <w:style w:type="paragraph" w:customStyle="1" w:styleId="E065D4E50A374F709D917A43219AF532">
    <w:name w:val="E065D4E50A374F709D917A43219AF532"/>
  </w:style>
  <w:style w:type="paragraph" w:customStyle="1" w:styleId="A4C194775355492381F9981011233DCD">
    <w:name w:val="A4C194775355492381F9981011233DCD"/>
  </w:style>
  <w:style w:type="paragraph" w:customStyle="1" w:styleId="33E4DB91DE9F471EAFEA3E2C45DBEB93">
    <w:name w:val="33E4DB91DE9F471EAFEA3E2C45DBE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data science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B9525-FC9D-4702-B8EC-90F74D4D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55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Study 1: E-Commerce Product Recommendation System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urusha</dc:creator>
  <cp:lastModifiedBy>urusha</cp:lastModifiedBy>
  <cp:revision>6</cp:revision>
  <dcterms:created xsi:type="dcterms:W3CDTF">2025-10-03T05:59:00Z</dcterms:created>
  <dcterms:modified xsi:type="dcterms:W3CDTF">2025-10-03T06:55:00Z</dcterms:modified>
</cp:coreProperties>
</file>